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54881CFE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450382E" w14:textId="1DBB95D4" w:rsidR="003E1D56" w:rsidRDefault="001F2B91" w:rsidP="001F2B91">
                <w:pPr>
                  <w:pStyle w:val="NoSpacing"/>
                  <w:tabs>
                    <w:tab w:val="center" w:pos="4680"/>
                    <w:tab w:val="left" w:pos="672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ab/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We R Vr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aps/>
                  </w:rPr>
                  <w:tab/>
                </w: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406FB8E3" wp14:editId="4A0766FE">
                      <wp:extent cx="1904762" cy="1904762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Logo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4762" cy="19047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E1D56" w14:paraId="4D2EED2D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4CD25C7" w14:textId="7EACB4E7" w:rsidR="003E1D56" w:rsidRDefault="001F2B91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 Design Document</w:t>
                    </w:r>
                  </w:p>
                </w:tc>
              </w:sdtContent>
            </w:sdt>
          </w:tr>
          <w:tr w:rsidR="003E1D56" w14:paraId="6EA9CC8B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C4DC5CB" w14:textId="7F732E11" w:rsidR="003E1D56" w:rsidRPr="003E1D56" w:rsidRDefault="000F3D4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F2B91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Robot Cowboy Game</w:t>
                    </w:r>
                  </w:sdtContent>
                </w:sdt>
              </w:p>
            </w:tc>
          </w:tr>
          <w:tr w:rsidR="003E1D56" w14:paraId="4887FFE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318DB7F" w14:textId="77777777" w:rsidR="003E1D56" w:rsidRDefault="003E1D56">
                <w:pPr>
                  <w:pStyle w:val="NoSpacing"/>
                  <w:jc w:val="center"/>
                </w:pPr>
              </w:p>
              <w:p w14:paraId="6BA9594C" w14:textId="77777777" w:rsidR="003E1D56" w:rsidRDefault="003E1D56">
                <w:pPr>
                  <w:pStyle w:val="NoSpacing"/>
                  <w:jc w:val="center"/>
                </w:pPr>
              </w:p>
              <w:p w14:paraId="5AD3A15C" w14:textId="77777777" w:rsidR="003E1D56" w:rsidRDefault="003E1D56">
                <w:pPr>
                  <w:pStyle w:val="NoSpacing"/>
                  <w:jc w:val="center"/>
                </w:pPr>
              </w:p>
              <w:p w14:paraId="03E234CC" w14:textId="77777777" w:rsidR="003E1D56" w:rsidRDefault="003E1D56">
                <w:pPr>
                  <w:pStyle w:val="NoSpacing"/>
                  <w:jc w:val="center"/>
                </w:pPr>
              </w:p>
              <w:p w14:paraId="18101894" w14:textId="77777777" w:rsidR="003E1D56" w:rsidRDefault="003E1D56">
                <w:pPr>
                  <w:pStyle w:val="NoSpacing"/>
                  <w:jc w:val="center"/>
                </w:pPr>
              </w:p>
              <w:p w14:paraId="3C8BAE86" w14:textId="77777777" w:rsidR="003E1D56" w:rsidRDefault="003E1D56">
                <w:pPr>
                  <w:pStyle w:val="NoSpacing"/>
                  <w:jc w:val="center"/>
                </w:pPr>
              </w:p>
              <w:p w14:paraId="55B30C77" w14:textId="77777777" w:rsidR="003E1D56" w:rsidRDefault="003E1D56">
                <w:pPr>
                  <w:pStyle w:val="NoSpacing"/>
                  <w:jc w:val="center"/>
                </w:pPr>
              </w:p>
              <w:p w14:paraId="50F21D80" w14:textId="77777777" w:rsidR="003E1D56" w:rsidRDefault="003E1D56">
                <w:pPr>
                  <w:pStyle w:val="NoSpacing"/>
                  <w:jc w:val="center"/>
                </w:pPr>
              </w:p>
              <w:p w14:paraId="7362A365" w14:textId="22A1598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F2B91">
                  <w:rPr>
                    <w:sz w:val="24"/>
                    <w:szCs w:val="24"/>
                  </w:rPr>
                  <w:t>0</w:t>
                </w:r>
                <w:r w:rsidR="00EC5DDA">
                  <w:rPr>
                    <w:sz w:val="24"/>
                    <w:szCs w:val="24"/>
                  </w:rPr>
                  <w:t>2</w:t>
                </w:r>
              </w:p>
              <w:p w14:paraId="2A23491D" w14:textId="77777777" w:rsidR="003E1D56" w:rsidRDefault="003E1D56">
                <w:pPr>
                  <w:pStyle w:val="NoSpacing"/>
                  <w:jc w:val="center"/>
                </w:pPr>
              </w:p>
              <w:p w14:paraId="26B894E9" w14:textId="14BEE03A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1F2B91">
                  <w:t>8</w:t>
                </w:r>
                <w:r>
                  <w:t xml:space="preserve"> by </w:t>
                </w:r>
                <w:r w:rsidR="001F2B91">
                  <w:t>We R VR</w:t>
                </w:r>
                <w:r>
                  <w:t xml:space="preserve"> Games.</w:t>
                </w:r>
              </w:p>
              <w:p w14:paraId="12356B0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2658218C" w14:textId="77777777" w:rsidR="003E1D56" w:rsidRDefault="003E1D56">
                <w:pPr>
                  <w:pStyle w:val="NoSpacing"/>
                  <w:jc w:val="center"/>
                </w:pPr>
              </w:p>
              <w:p w14:paraId="1E0BB334" w14:textId="77777777" w:rsidR="003E1D56" w:rsidRDefault="003E1D56">
                <w:pPr>
                  <w:pStyle w:val="NoSpacing"/>
                  <w:jc w:val="center"/>
                </w:pPr>
              </w:p>
              <w:p w14:paraId="41E6A656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37831FA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471A993" w14:textId="3A347BC5" w:rsidR="003E1D56" w:rsidRPr="003E1D56" w:rsidRDefault="001F2B91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MacDonald Maunder</w:t>
                    </w:r>
                  </w:p>
                </w:tc>
              </w:sdtContent>
            </w:sdt>
          </w:tr>
          <w:tr w:rsidR="003E1D56" w14:paraId="1D5D73D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622CCC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2532B263" w14:textId="77777777" w:rsidR="003E1D56" w:rsidRDefault="003E1D56"/>
        <w:p w14:paraId="24F25649" w14:textId="20EE071A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C2EB4C2" w14:textId="77777777">
            <w:tc>
              <w:tcPr>
                <w:tcW w:w="5000" w:type="pct"/>
              </w:tcPr>
              <w:p w14:paraId="7FE4EB95" w14:textId="2D25041C" w:rsidR="003E1D56" w:rsidRPr="003E1D56" w:rsidRDefault="00EC5DD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9, 2018</w:t>
                </w:r>
              </w:p>
            </w:tc>
          </w:tr>
        </w:tbl>
        <w:p w14:paraId="76D9333E" w14:textId="77777777" w:rsidR="003E1D56" w:rsidRDefault="003E1D56"/>
        <w:p w14:paraId="058FB748" w14:textId="77777777" w:rsidR="003E1D56" w:rsidRDefault="003E1D56">
          <w:r>
            <w:br w:type="page"/>
          </w:r>
        </w:p>
      </w:sdtContent>
    </w:sdt>
    <w:p w14:paraId="7576EC0B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61E20373" w14:textId="77777777" w:rsidR="00C250D2" w:rsidRPr="00C250D2" w:rsidRDefault="00C250D2" w:rsidP="00C250D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Version History</w:t>
      </w:r>
    </w:p>
    <w:p w14:paraId="67661FFF" w14:textId="77777777" w:rsidR="00C250D2" w:rsidRPr="00C250D2" w:rsidRDefault="00C250D2" w:rsidP="00C250D2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First Version</w:t>
      </w:r>
    </w:p>
    <w:p w14:paraId="1A02CB6B" w14:textId="77777777" w:rsidR="00C250D2" w:rsidRPr="00C250D2" w:rsidRDefault="00C250D2" w:rsidP="00C250D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Body</w:t>
      </w:r>
    </w:p>
    <w:p w14:paraId="2F3DFD96" w14:textId="508BC8AD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E4F09">
        <w:rPr>
          <w:sz w:val="24"/>
          <w:szCs w:val="24"/>
        </w:rPr>
        <w:t xml:space="preserve">Game Overview </w:t>
      </w:r>
    </w:p>
    <w:p w14:paraId="1D9E7F2C" w14:textId="71723244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Play Mechanics</w:t>
      </w:r>
    </w:p>
    <w:p w14:paraId="44FF4494" w14:textId="06C5AF83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Camera</w:t>
      </w:r>
    </w:p>
    <w:p w14:paraId="68EADD93" w14:textId="03295450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Controls</w:t>
      </w:r>
    </w:p>
    <w:p w14:paraId="63944026" w14:textId="577E2961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Interface Sketch</w:t>
      </w:r>
    </w:p>
    <w:p w14:paraId="1E064C20" w14:textId="53F1CF59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 and Screen Description</w:t>
      </w:r>
    </w:p>
    <w:p w14:paraId="7EAC7DFE" w14:textId="2DFFE45E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World</w:t>
      </w:r>
    </w:p>
    <w:p w14:paraId="4CE8C2B7" w14:textId="04F8D879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Levels</w:t>
      </w:r>
    </w:p>
    <w:p w14:paraId="59953BF9" w14:textId="077D0FB7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Characters</w:t>
      </w:r>
    </w:p>
    <w:p w14:paraId="63D08B63" w14:textId="55BC3EED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Enemies</w:t>
      </w:r>
    </w:p>
    <w:p w14:paraId="31C6E24B" w14:textId="46B33E34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Weapons</w:t>
      </w:r>
    </w:p>
    <w:p w14:paraId="65662256" w14:textId="4E154368" w:rsid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 Index</w:t>
      </w:r>
    </w:p>
    <w:p w14:paraId="20C7C1D4" w14:textId="6A9DD98F" w:rsidR="004E4F09" w:rsidRPr="004E4F09" w:rsidRDefault="004E4F09" w:rsidP="004E4F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Art/Multimedia Index</w:t>
      </w:r>
    </w:p>
    <w:p w14:paraId="2E0EC166" w14:textId="12C11FFE" w:rsidR="004E4F09" w:rsidRPr="004E4F09" w:rsidRDefault="00C250D2" w:rsidP="004E4F09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Future Features</w:t>
      </w:r>
    </w:p>
    <w:p w14:paraId="050F3683" w14:textId="0C4828F5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Game Play Mechanics</w:t>
      </w:r>
    </w:p>
    <w:p w14:paraId="5751A9F5" w14:textId="092CF9CC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Menu and Screen Description</w:t>
      </w:r>
    </w:p>
    <w:p w14:paraId="44B7648C" w14:textId="0613C1E3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Levels</w:t>
      </w:r>
    </w:p>
    <w:p w14:paraId="1E13DBB8" w14:textId="70034324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</w:p>
    <w:p w14:paraId="6BF9AC20" w14:textId="3A3CFA5C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Items</w:t>
      </w:r>
    </w:p>
    <w:p w14:paraId="505D6560" w14:textId="4103351A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14:paraId="331900CF" w14:textId="1DB139C7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14:paraId="33024D80" w14:textId="290A7AD6" w:rsid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14:paraId="170EFA4E" w14:textId="4002BD46" w:rsidR="00C250D2" w:rsidRPr="00C250D2" w:rsidRDefault="00C250D2" w:rsidP="00C250D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Story Index</w:t>
      </w:r>
    </w:p>
    <w:p w14:paraId="3275E097" w14:textId="2CB64426" w:rsidR="009A4D42" w:rsidRPr="00C250D2" w:rsidRDefault="009A4D42" w:rsidP="00C250D2">
      <w:pPr>
        <w:pStyle w:val="ListParagraph"/>
        <w:ind w:left="2160"/>
        <w:rPr>
          <w:b/>
          <w:sz w:val="24"/>
          <w:szCs w:val="24"/>
          <w:u w:val="single"/>
        </w:rPr>
      </w:pPr>
      <w:r w:rsidRPr="00C250D2">
        <w:rPr>
          <w:b/>
          <w:sz w:val="24"/>
          <w:szCs w:val="24"/>
          <w:u w:val="single"/>
        </w:rPr>
        <w:br w:type="page"/>
      </w:r>
    </w:p>
    <w:p w14:paraId="6F35C483" w14:textId="77777777" w:rsidR="00600F3E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7CC0D69D" w14:textId="62DA6E03" w:rsidR="009A4D42" w:rsidRDefault="00C250D2" w:rsidP="00C250D2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Version 1:</w:t>
      </w:r>
    </w:p>
    <w:p w14:paraId="19A25D35" w14:textId="5C617D88" w:rsidR="00C250D2" w:rsidRDefault="00C250D2" w:rsidP="00C250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Table of Contents Added</w:t>
      </w:r>
    </w:p>
    <w:p w14:paraId="70BB62FF" w14:textId="362F1FB6" w:rsidR="00C250D2" w:rsidRDefault="00C250D2" w:rsidP="00C250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Future Features Updated</w:t>
      </w:r>
    </w:p>
    <w:p w14:paraId="48E05E63" w14:textId="53817962" w:rsidR="00790545" w:rsidRDefault="00790545" w:rsidP="00790545">
      <w:pPr>
        <w:rPr>
          <w:b/>
          <w:sz w:val="24"/>
          <w:szCs w:val="24"/>
        </w:rPr>
      </w:pPr>
      <w:r w:rsidRPr="00216BCD">
        <w:rPr>
          <w:b/>
          <w:sz w:val="24"/>
          <w:szCs w:val="24"/>
        </w:rPr>
        <w:t>Version 2:</w:t>
      </w:r>
    </w:p>
    <w:p w14:paraId="1829BE36" w14:textId="5AB01415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 xml:space="preserve">Game Overview </w:t>
      </w:r>
    </w:p>
    <w:p w14:paraId="2FFF506F" w14:textId="62A4F841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Has been finalized.</w:t>
      </w:r>
    </w:p>
    <w:p w14:paraId="1472E0E8" w14:textId="6DD4CACC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Game Play Mechanics</w:t>
      </w:r>
    </w:p>
    <w:p w14:paraId="1774F79D" w14:textId="148EF64C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Movement, firing, and reload</w:t>
      </w:r>
    </w:p>
    <w:p w14:paraId="162ADC1B" w14:textId="4B8B8C3D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Camera</w:t>
      </w:r>
    </w:p>
    <w:p w14:paraId="438FD6B4" w14:textId="54C0079D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FPS camera added</w:t>
      </w:r>
    </w:p>
    <w:p w14:paraId="054AB7A7" w14:textId="65F0F5B0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Controls</w:t>
      </w:r>
    </w:p>
    <w:p w14:paraId="680E511A" w14:textId="1186FF56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WASD and mouse controls added</w:t>
      </w:r>
    </w:p>
    <w:p w14:paraId="1E742BDB" w14:textId="02FE3DD8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Interface Sketch</w:t>
      </w:r>
    </w:p>
    <w:p w14:paraId="6E973266" w14:textId="200FFD9A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UI added</w:t>
      </w:r>
    </w:p>
    <w:p w14:paraId="69C32E26" w14:textId="2080C614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Menu and Screen Description</w:t>
      </w:r>
    </w:p>
    <w:p w14:paraId="073BB709" w14:textId="63A6F91E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 Menu added</w:t>
      </w:r>
    </w:p>
    <w:p w14:paraId="7FCE4D7B" w14:textId="17AFE019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Game World</w:t>
      </w:r>
    </w:p>
    <w:p w14:paraId="5134DDA5" w14:textId="0598E609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 cowboy theme finalized</w:t>
      </w:r>
    </w:p>
    <w:p w14:paraId="287F542E" w14:textId="55BD90DB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Levels</w:t>
      </w:r>
    </w:p>
    <w:p w14:paraId="646AF421" w14:textId="31058788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Level 1 added</w:t>
      </w:r>
    </w:p>
    <w:p w14:paraId="37CD4326" w14:textId="3C2D4C04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Characters</w:t>
      </w:r>
    </w:p>
    <w:p w14:paraId="30CA069A" w14:textId="20EE8903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weapon showing</w:t>
      </w:r>
    </w:p>
    <w:p w14:paraId="5895EBDC" w14:textId="7A0B0EC7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Enemies</w:t>
      </w:r>
    </w:p>
    <w:p w14:paraId="1542EE91" w14:textId="2A959336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AI added</w:t>
      </w:r>
    </w:p>
    <w:p w14:paraId="0A8635B6" w14:textId="473D3C95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Weapons</w:t>
      </w:r>
    </w:p>
    <w:p w14:paraId="134A024A" w14:textId="04FD42B0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pistol</w:t>
      </w:r>
    </w:p>
    <w:p w14:paraId="59C731FA" w14:textId="02F41117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Sound Index</w:t>
      </w:r>
    </w:p>
    <w:p w14:paraId="684046D7" w14:textId="20340358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Music &amp; walking</w:t>
      </w:r>
    </w:p>
    <w:p w14:paraId="49D519C3" w14:textId="06711845" w:rsidR="008B53BB" w:rsidRDefault="008B53BB" w:rsidP="008B53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3BB">
        <w:rPr>
          <w:sz w:val="24"/>
          <w:szCs w:val="24"/>
        </w:rPr>
        <w:t>Art/Multimedia Index</w:t>
      </w:r>
    </w:p>
    <w:p w14:paraId="3BBCC59D" w14:textId="19110E0D" w:rsidR="008B53BB" w:rsidRPr="008B53BB" w:rsidRDefault="008B53BB" w:rsidP="008B53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 menu art and textures added</w:t>
      </w:r>
      <w:bookmarkStart w:id="0" w:name="_GoBack"/>
      <w:bookmarkEnd w:id="0"/>
    </w:p>
    <w:p w14:paraId="291A7766" w14:textId="239788D3" w:rsidR="00216BCD" w:rsidRPr="00216BCD" w:rsidRDefault="00216BCD" w:rsidP="008B53BB">
      <w:pPr>
        <w:pStyle w:val="ListParagraph"/>
        <w:ind w:left="1080"/>
        <w:rPr>
          <w:b/>
          <w:sz w:val="24"/>
          <w:szCs w:val="24"/>
        </w:rPr>
      </w:pPr>
    </w:p>
    <w:p w14:paraId="0CF63D26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202673" w14:textId="77777777" w:rsidR="00686D09" w:rsidRDefault="00686D09" w:rsidP="00686D09">
      <w:pPr>
        <w:jc w:val="right"/>
        <w:rPr>
          <w:sz w:val="24"/>
          <w:szCs w:val="24"/>
        </w:rPr>
      </w:pPr>
    </w:p>
    <w:p w14:paraId="746FD1C8" w14:textId="77777777" w:rsidR="008C6B2D" w:rsidRDefault="008C6B2D" w:rsidP="00686D09">
      <w:pPr>
        <w:jc w:val="right"/>
        <w:rPr>
          <w:sz w:val="24"/>
          <w:szCs w:val="24"/>
        </w:rPr>
      </w:pPr>
    </w:p>
    <w:p w14:paraId="643DEEB6" w14:textId="77777777" w:rsidR="003F5C17" w:rsidRDefault="00216BCD" w:rsidP="003F5C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16BCD">
        <w:rPr>
          <w:b/>
          <w:sz w:val="24"/>
          <w:szCs w:val="24"/>
        </w:rPr>
        <w:t xml:space="preserve">Game Overview </w:t>
      </w:r>
    </w:p>
    <w:p w14:paraId="1ED36888" w14:textId="24CF00DF" w:rsidR="00216BCD" w:rsidRPr="003F5C17" w:rsidRDefault="00216BCD" w:rsidP="003F5C17">
      <w:pPr>
        <w:pStyle w:val="ListParagraph"/>
        <w:rPr>
          <w:b/>
          <w:sz w:val="24"/>
          <w:szCs w:val="24"/>
        </w:rPr>
      </w:pPr>
      <w:r w:rsidRPr="003F5C17">
        <w:rPr>
          <w:i/>
          <w:sz w:val="24"/>
          <w:szCs w:val="24"/>
        </w:rPr>
        <w:t xml:space="preserve">The Game is a </w:t>
      </w:r>
      <w:r w:rsidR="008B53BB" w:rsidRPr="003F5C17">
        <w:rPr>
          <w:i/>
          <w:sz w:val="24"/>
          <w:szCs w:val="24"/>
        </w:rPr>
        <w:t>first-person</w:t>
      </w:r>
      <w:r w:rsidRPr="003F5C17">
        <w:rPr>
          <w:i/>
          <w:sz w:val="24"/>
          <w:szCs w:val="24"/>
        </w:rPr>
        <w:t xml:space="preserve"> shooter VR game set in a cowboy world with robots. The player progresses through 3 levels fighting enemies and in the third fights a boss and finishing the game.</w:t>
      </w:r>
    </w:p>
    <w:p w14:paraId="52B18A63" w14:textId="2EC4AF77" w:rsidR="003F5C17" w:rsidRDefault="003F5C17" w:rsidP="00216BCD">
      <w:pPr>
        <w:pStyle w:val="ListParagraph"/>
        <w:ind w:left="1080"/>
        <w:rPr>
          <w:i/>
          <w:sz w:val="24"/>
          <w:szCs w:val="24"/>
        </w:rPr>
      </w:pPr>
    </w:p>
    <w:p w14:paraId="5429E525" w14:textId="77777777" w:rsidR="00321FF2" w:rsidRDefault="003F5C17" w:rsidP="00321FF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Game Play Mechanics</w:t>
      </w:r>
    </w:p>
    <w:p w14:paraId="140D7DED" w14:textId="31AA69CB" w:rsidR="003F5C17" w:rsidRDefault="003F5C17" w:rsidP="00321FF2">
      <w:pPr>
        <w:pStyle w:val="ListParagraph"/>
        <w:rPr>
          <w:i/>
          <w:sz w:val="24"/>
          <w:szCs w:val="24"/>
        </w:rPr>
      </w:pPr>
      <w:r w:rsidRPr="00321FF2">
        <w:rPr>
          <w:i/>
          <w:sz w:val="24"/>
          <w:szCs w:val="24"/>
        </w:rPr>
        <w:t>The player walks around and takes out enemies by shooting them with their gun.</w:t>
      </w:r>
    </w:p>
    <w:p w14:paraId="71A9547B" w14:textId="77777777" w:rsidR="002A3F0A" w:rsidRPr="00321FF2" w:rsidRDefault="002A3F0A" w:rsidP="00321FF2">
      <w:pPr>
        <w:pStyle w:val="ListParagraph"/>
        <w:rPr>
          <w:b/>
          <w:sz w:val="24"/>
          <w:szCs w:val="24"/>
        </w:rPr>
      </w:pPr>
    </w:p>
    <w:p w14:paraId="0B981193" w14:textId="77777777" w:rsidR="00EC6C54" w:rsidRPr="00EC6C54" w:rsidRDefault="003F5C17" w:rsidP="00EC6C5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</w:p>
    <w:p w14:paraId="03E7E4E3" w14:textId="63C3CB41" w:rsidR="003F5C17" w:rsidRDefault="00EC6C54" w:rsidP="00321FF2">
      <w:pPr>
        <w:pStyle w:val="ListParagraph"/>
        <w:rPr>
          <w:i/>
          <w:sz w:val="24"/>
          <w:szCs w:val="24"/>
        </w:rPr>
      </w:pPr>
      <w:r w:rsidRPr="00EC6C54">
        <w:rPr>
          <w:i/>
          <w:sz w:val="24"/>
          <w:szCs w:val="24"/>
        </w:rPr>
        <w:t xml:space="preserve">The game is shot in a </w:t>
      </w:r>
      <w:r w:rsidR="008B53BB" w:rsidRPr="00EC6C54">
        <w:rPr>
          <w:i/>
          <w:sz w:val="24"/>
          <w:szCs w:val="24"/>
        </w:rPr>
        <w:t>first-person</w:t>
      </w:r>
      <w:r w:rsidRPr="00EC6C54">
        <w:rPr>
          <w:i/>
          <w:sz w:val="24"/>
          <w:szCs w:val="24"/>
        </w:rPr>
        <w:t xml:space="preserve"> perspective.</w:t>
      </w:r>
    </w:p>
    <w:p w14:paraId="65A0D4A6" w14:textId="77777777" w:rsidR="00321FF2" w:rsidRPr="00321FF2" w:rsidRDefault="00321FF2" w:rsidP="00321FF2">
      <w:pPr>
        <w:pStyle w:val="ListParagraph"/>
        <w:rPr>
          <w:i/>
          <w:sz w:val="24"/>
          <w:szCs w:val="24"/>
        </w:rPr>
      </w:pPr>
    </w:p>
    <w:p w14:paraId="724489FD" w14:textId="77777777" w:rsidR="003F5C17" w:rsidRDefault="003F5C17" w:rsidP="003F5C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14:paraId="7201B39F" w14:textId="084FF4FB" w:rsidR="003F5C17" w:rsidRDefault="0059188F" w:rsidP="002A3F0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uses WASD to move and the mouse to fire. E interacts with objects and R reloads.</w:t>
      </w:r>
    </w:p>
    <w:p w14:paraId="7E75F495" w14:textId="77777777" w:rsidR="002A3F0A" w:rsidRPr="002A3F0A" w:rsidRDefault="002A3F0A" w:rsidP="002A3F0A">
      <w:pPr>
        <w:pStyle w:val="ListParagraph"/>
        <w:rPr>
          <w:i/>
          <w:sz w:val="24"/>
          <w:szCs w:val="24"/>
        </w:rPr>
      </w:pPr>
    </w:p>
    <w:p w14:paraId="4654DEA3" w14:textId="77777777" w:rsidR="003F5C17" w:rsidRDefault="003F5C17" w:rsidP="003F5C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</w:p>
    <w:p w14:paraId="00E01874" w14:textId="02239B84" w:rsidR="003F5C17" w:rsidRDefault="004D34B9" w:rsidP="004E4F0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1FDC5C17" wp14:editId="63C5A17D">
            <wp:extent cx="5935980" cy="3116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D226" w14:textId="2D71E20F" w:rsidR="004E4F09" w:rsidRDefault="004E4F09" w:rsidP="004E4F09">
      <w:pPr>
        <w:pStyle w:val="ListParagraph"/>
        <w:rPr>
          <w:i/>
          <w:sz w:val="24"/>
          <w:szCs w:val="24"/>
        </w:rPr>
      </w:pPr>
    </w:p>
    <w:p w14:paraId="04FA153F" w14:textId="090DC36B" w:rsidR="000C1F89" w:rsidRDefault="000C1F89" w:rsidP="004E4F09">
      <w:pPr>
        <w:pStyle w:val="ListParagraph"/>
        <w:rPr>
          <w:i/>
          <w:sz w:val="24"/>
          <w:szCs w:val="24"/>
        </w:rPr>
      </w:pPr>
    </w:p>
    <w:p w14:paraId="700E95D1" w14:textId="7A966ABC" w:rsidR="000C1F89" w:rsidRDefault="000C1F89" w:rsidP="004E4F09">
      <w:pPr>
        <w:pStyle w:val="ListParagraph"/>
        <w:rPr>
          <w:i/>
          <w:sz w:val="24"/>
          <w:szCs w:val="24"/>
        </w:rPr>
      </w:pPr>
    </w:p>
    <w:p w14:paraId="77899937" w14:textId="77777777" w:rsidR="000C1F89" w:rsidRPr="004E4F09" w:rsidRDefault="000C1F89" w:rsidP="004E4F09">
      <w:pPr>
        <w:pStyle w:val="ListParagraph"/>
        <w:rPr>
          <w:i/>
          <w:sz w:val="24"/>
          <w:szCs w:val="24"/>
        </w:rPr>
      </w:pPr>
    </w:p>
    <w:p w14:paraId="3016D45C" w14:textId="7145CC9E" w:rsidR="003F5C17" w:rsidRDefault="003F5C17" w:rsidP="003F5C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Menu and Screen Descriptions</w:t>
      </w:r>
    </w:p>
    <w:p w14:paraId="1DC7C675" w14:textId="07107382" w:rsidR="00C615A2" w:rsidRPr="00C615A2" w:rsidRDefault="00C615A2" w:rsidP="00C615A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Main Menu: </w:t>
      </w:r>
      <w:r>
        <w:rPr>
          <w:i/>
          <w:sz w:val="24"/>
          <w:szCs w:val="24"/>
        </w:rPr>
        <w:t>Play opens level one of the game as seen in the image for the Interface Sketch. Quit exits the game.</w:t>
      </w:r>
    </w:p>
    <w:p w14:paraId="230A1E33" w14:textId="2F110BBC" w:rsidR="003F5C17" w:rsidRDefault="004D34B9" w:rsidP="002A3F0A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79619AC" wp14:editId="44639A20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4B9">
        <w:rPr>
          <w:i/>
          <w:noProof/>
          <w:sz w:val="24"/>
          <w:szCs w:val="24"/>
        </w:rPr>
        <w:t xml:space="preserve"> </w:t>
      </w:r>
    </w:p>
    <w:p w14:paraId="3228765F" w14:textId="77777777" w:rsidR="000C1F89" w:rsidRPr="002A3F0A" w:rsidRDefault="000C1F89" w:rsidP="002A3F0A">
      <w:pPr>
        <w:pStyle w:val="ListParagraph"/>
        <w:rPr>
          <w:i/>
          <w:sz w:val="24"/>
          <w:szCs w:val="24"/>
        </w:rPr>
      </w:pPr>
    </w:p>
    <w:p w14:paraId="02D4559B" w14:textId="77777777" w:rsidR="002A3F0A" w:rsidRDefault="003F5C17" w:rsidP="002A3F0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World </w:t>
      </w:r>
    </w:p>
    <w:p w14:paraId="4907F9A3" w14:textId="3AADD377" w:rsidR="003F5C17" w:rsidRDefault="002A3F0A" w:rsidP="002A3F0A">
      <w:pPr>
        <w:pStyle w:val="ListParagraph"/>
        <w:rPr>
          <w:i/>
          <w:sz w:val="24"/>
          <w:szCs w:val="24"/>
        </w:rPr>
      </w:pPr>
      <w:r w:rsidRPr="002A3F0A">
        <w:rPr>
          <w:i/>
          <w:sz w:val="24"/>
          <w:szCs w:val="24"/>
        </w:rPr>
        <w:t>The game takes place in a small desert town much like in a western movie. There are buildings the main one is a Saloon.</w:t>
      </w:r>
      <w:r>
        <w:rPr>
          <w:i/>
          <w:sz w:val="24"/>
          <w:szCs w:val="24"/>
        </w:rPr>
        <w:t xml:space="preserve"> The inhabitants of the town are robots.</w:t>
      </w:r>
    </w:p>
    <w:p w14:paraId="39964702" w14:textId="77777777" w:rsidR="002A3F0A" w:rsidRDefault="002A3F0A" w:rsidP="002A3F0A">
      <w:pPr>
        <w:pStyle w:val="ListParagraph"/>
        <w:rPr>
          <w:b/>
          <w:sz w:val="24"/>
          <w:szCs w:val="24"/>
        </w:rPr>
      </w:pPr>
    </w:p>
    <w:p w14:paraId="614ACBB1" w14:textId="77777777" w:rsidR="002A3F0A" w:rsidRDefault="003F5C17" w:rsidP="003F5C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Levels </w:t>
      </w:r>
    </w:p>
    <w:p w14:paraId="5753328B" w14:textId="693AFFC1" w:rsidR="003F5C17" w:rsidRDefault="002A3F0A" w:rsidP="002A3F0A">
      <w:pPr>
        <w:pStyle w:val="ListParagraph"/>
        <w:rPr>
          <w:i/>
          <w:sz w:val="24"/>
          <w:szCs w:val="24"/>
        </w:rPr>
      </w:pPr>
      <w:r w:rsidRPr="002A3F0A">
        <w:rPr>
          <w:i/>
          <w:sz w:val="24"/>
          <w:szCs w:val="24"/>
        </w:rPr>
        <w:t>The first level is in the town and the player must travel through towards the Saloon.</w:t>
      </w:r>
    </w:p>
    <w:p w14:paraId="17727BE9" w14:textId="77777777" w:rsidR="00D712DD" w:rsidRPr="002A3F0A" w:rsidRDefault="00D712DD" w:rsidP="002A3F0A">
      <w:pPr>
        <w:pStyle w:val="ListParagraph"/>
        <w:rPr>
          <w:b/>
          <w:sz w:val="24"/>
          <w:szCs w:val="24"/>
        </w:rPr>
      </w:pPr>
    </w:p>
    <w:p w14:paraId="2DC6EF6A" w14:textId="1E086998" w:rsidR="003F5C17" w:rsidRDefault="003F5C17" w:rsidP="003F5C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Game Progression</w:t>
      </w:r>
    </w:p>
    <w:p w14:paraId="25714DB2" w14:textId="38B45F7C" w:rsidR="004E4F09" w:rsidRPr="004E4F09" w:rsidRDefault="00D712DD" w:rsidP="004E4F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fights their way through the town and must defeat the enemies to survive. The player can only advance to the next level by reaching the exit.</w:t>
      </w:r>
    </w:p>
    <w:p w14:paraId="4F8E2A54" w14:textId="77777777" w:rsidR="004E4F09" w:rsidRPr="004E4F09" w:rsidRDefault="004E4F09" w:rsidP="004E4F09">
      <w:pPr>
        <w:pStyle w:val="ListParagraph"/>
        <w:rPr>
          <w:i/>
          <w:sz w:val="24"/>
          <w:szCs w:val="24"/>
        </w:rPr>
      </w:pPr>
    </w:p>
    <w:p w14:paraId="61FDE088" w14:textId="77777777" w:rsidR="003A2822" w:rsidRDefault="003F5C17" w:rsidP="003A282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Characters</w:t>
      </w:r>
    </w:p>
    <w:p w14:paraId="6F4EAFD6" w14:textId="349871B3" w:rsidR="004E4F09" w:rsidRDefault="003A2822" w:rsidP="004E4F09">
      <w:pPr>
        <w:pStyle w:val="ListParagraph"/>
        <w:rPr>
          <w:i/>
          <w:sz w:val="24"/>
          <w:szCs w:val="24"/>
        </w:rPr>
      </w:pPr>
      <w:r w:rsidRPr="003A2822">
        <w:rPr>
          <w:i/>
          <w:sz w:val="24"/>
          <w:szCs w:val="24"/>
        </w:rPr>
        <w:t>A gun</w:t>
      </w:r>
      <w:r>
        <w:rPr>
          <w:i/>
          <w:sz w:val="24"/>
          <w:szCs w:val="24"/>
        </w:rPr>
        <w:t xml:space="preserve"> is visible and is the only part of the player we see.</w:t>
      </w:r>
    </w:p>
    <w:p w14:paraId="574EA868" w14:textId="77777777" w:rsidR="004E4F09" w:rsidRPr="004E4F09" w:rsidRDefault="004E4F09" w:rsidP="004E4F09">
      <w:pPr>
        <w:pStyle w:val="ListParagraph"/>
        <w:rPr>
          <w:i/>
          <w:sz w:val="24"/>
          <w:szCs w:val="24"/>
        </w:rPr>
      </w:pPr>
    </w:p>
    <w:p w14:paraId="0962F3E2" w14:textId="77777777" w:rsidR="003A2822" w:rsidRDefault="003F5C17" w:rsidP="003A282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</w:p>
    <w:p w14:paraId="7962BE26" w14:textId="26B83DD7" w:rsidR="003F5C17" w:rsidRDefault="003A2822" w:rsidP="004E4F09">
      <w:pPr>
        <w:pStyle w:val="ListParagraph"/>
        <w:rPr>
          <w:i/>
          <w:sz w:val="24"/>
          <w:szCs w:val="24"/>
        </w:rPr>
      </w:pPr>
      <w:r w:rsidRPr="003A2822">
        <w:rPr>
          <w:i/>
          <w:sz w:val="24"/>
          <w:szCs w:val="24"/>
        </w:rPr>
        <w:t>Cowboy bots: robots that stand and shoot at the player once they are within a certain range.</w:t>
      </w:r>
      <w:r>
        <w:rPr>
          <w:i/>
          <w:sz w:val="24"/>
          <w:szCs w:val="24"/>
        </w:rPr>
        <w:t xml:space="preserve"> Currently only the functionality is present (no mesh).</w:t>
      </w:r>
    </w:p>
    <w:p w14:paraId="0529219F" w14:textId="77777777" w:rsidR="004E4F09" w:rsidRDefault="004E4F09" w:rsidP="004E4F09">
      <w:pPr>
        <w:pStyle w:val="ListParagraph"/>
        <w:rPr>
          <w:b/>
          <w:sz w:val="24"/>
          <w:szCs w:val="24"/>
        </w:rPr>
      </w:pPr>
    </w:p>
    <w:p w14:paraId="6B899A16" w14:textId="77777777" w:rsidR="003A2822" w:rsidRDefault="003F5C17" w:rsidP="003A282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Weapons</w:t>
      </w:r>
    </w:p>
    <w:p w14:paraId="2B0F4D14" w14:textId="1FA7F1F1" w:rsidR="003F5C17" w:rsidRDefault="003A2822" w:rsidP="007F1E4A">
      <w:pPr>
        <w:pStyle w:val="ListParagraph"/>
        <w:rPr>
          <w:i/>
          <w:sz w:val="24"/>
          <w:szCs w:val="24"/>
        </w:rPr>
      </w:pPr>
      <w:r w:rsidRPr="003A2822">
        <w:rPr>
          <w:i/>
          <w:sz w:val="24"/>
          <w:szCs w:val="24"/>
        </w:rPr>
        <w:lastRenderedPageBreak/>
        <w:t xml:space="preserve">A revolver that fires </w:t>
      </w:r>
      <w:r>
        <w:rPr>
          <w:i/>
          <w:sz w:val="24"/>
          <w:szCs w:val="24"/>
        </w:rPr>
        <w:t>10</w:t>
      </w:r>
      <w:r w:rsidRPr="003A2822">
        <w:rPr>
          <w:i/>
          <w:sz w:val="24"/>
          <w:szCs w:val="24"/>
        </w:rPr>
        <w:t xml:space="preserve"> shots before reloading.</w:t>
      </w:r>
      <w:r>
        <w:rPr>
          <w:i/>
          <w:sz w:val="24"/>
          <w:szCs w:val="24"/>
        </w:rPr>
        <w:t xml:space="preserve"> A burst shot can be fired doing increased </w:t>
      </w:r>
      <w:r w:rsidR="008B53BB">
        <w:rPr>
          <w:i/>
          <w:sz w:val="24"/>
          <w:szCs w:val="24"/>
        </w:rPr>
        <w:t>damage but</w:t>
      </w:r>
      <w:r>
        <w:rPr>
          <w:i/>
          <w:sz w:val="24"/>
          <w:szCs w:val="24"/>
        </w:rPr>
        <w:t xml:space="preserve"> using more bullets.</w:t>
      </w:r>
    </w:p>
    <w:p w14:paraId="466211C5" w14:textId="77777777" w:rsidR="007F1E4A" w:rsidRDefault="007F1E4A" w:rsidP="007F1E4A">
      <w:pPr>
        <w:pStyle w:val="ListParagraph"/>
        <w:rPr>
          <w:b/>
          <w:sz w:val="24"/>
          <w:szCs w:val="24"/>
        </w:rPr>
      </w:pPr>
    </w:p>
    <w:p w14:paraId="050CD16F" w14:textId="3B5099F8" w:rsidR="003F5C17" w:rsidRDefault="003F5C17" w:rsidP="003F5C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Abilities</w:t>
      </w:r>
    </w:p>
    <w:p w14:paraId="5C9EEEA7" w14:textId="508981A2" w:rsidR="003F5C17" w:rsidRDefault="007F1E4A" w:rsidP="007F1E4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can sprint.</w:t>
      </w:r>
    </w:p>
    <w:p w14:paraId="463EF8AC" w14:textId="77777777" w:rsidR="007F1E4A" w:rsidRPr="007F1E4A" w:rsidRDefault="007F1E4A" w:rsidP="007F1E4A">
      <w:pPr>
        <w:pStyle w:val="ListParagraph"/>
        <w:rPr>
          <w:i/>
          <w:sz w:val="24"/>
          <w:szCs w:val="24"/>
        </w:rPr>
      </w:pPr>
    </w:p>
    <w:p w14:paraId="58365F0C" w14:textId="77777777" w:rsidR="003F5C17" w:rsidRDefault="003F5C17" w:rsidP="003F5C17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14:paraId="3163B5DA" w14:textId="60E64D7C" w:rsidR="005C259C" w:rsidRDefault="004E4F09" w:rsidP="005C259C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Walking sounds, Level one background music, main menu music</w:t>
      </w:r>
    </w:p>
    <w:p w14:paraId="0D691B42" w14:textId="77777777" w:rsidR="005C259C" w:rsidRDefault="005C259C" w:rsidP="005C259C">
      <w:pPr>
        <w:pStyle w:val="ListParagraph"/>
        <w:spacing w:after="0"/>
        <w:rPr>
          <w:b/>
          <w:sz w:val="24"/>
          <w:szCs w:val="24"/>
        </w:rPr>
      </w:pPr>
    </w:p>
    <w:p w14:paraId="4832AC8C" w14:textId="77777777" w:rsidR="003F5C17" w:rsidRDefault="003F5C17" w:rsidP="003F5C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Art / Multimedia Index</w:t>
      </w:r>
    </w:p>
    <w:p w14:paraId="5B126561" w14:textId="57A3AED5" w:rsidR="003F5C17" w:rsidRDefault="005C259C" w:rsidP="005C259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Image for title screen</w:t>
      </w:r>
    </w:p>
    <w:p w14:paraId="3D770050" w14:textId="1DCA213A" w:rsidR="005C259C" w:rsidRDefault="005C259C" w:rsidP="005C259C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Team logo</w:t>
      </w:r>
    </w:p>
    <w:p w14:paraId="69C78AA8" w14:textId="4754FD95" w:rsidR="003F5C17" w:rsidRPr="004E4F09" w:rsidRDefault="005C259C" w:rsidP="003F5C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C259C">
        <w:rPr>
          <w:i/>
          <w:sz w:val="24"/>
          <w:szCs w:val="24"/>
        </w:rPr>
        <w:t>Ground and wall</w:t>
      </w:r>
      <w:r>
        <w:rPr>
          <w:i/>
          <w:sz w:val="24"/>
          <w:szCs w:val="24"/>
        </w:rPr>
        <w:t xml:space="preserve"> textures</w:t>
      </w:r>
    </w:p>
    <w:p w14:paraId="229111CD" w14:textId="77777777" w:rsidR="004E4F09" w:rsidRPr="004E4F09" w:rsidRDefault="004E4F09" w:rsidP="003F5C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</w:p>
    <w:p w14:paraId="09D98659" w14:textId="1000A2A0" w:rsidR="004E4F09" w:rsidRPr="004E4F09" w:rsidRDefault="003F5C17" w:rsidP="004E4F0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Future Features</w:t>
      </w:r>
    </w:p>
    <w:p w14:paraId="1D798656" w14:textId="77777777" w:rsidR="009F6693" w:rsidRPr="008C6B2D" w:rsidRDefault="009F6693" w:rsidP="00600F3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7E2BA2CD" w14:textId="34EEF593" w:rsidR="004E4F09" w:rsidRDefault="0070373B" w:rsidP="004E4F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They can destroy enemy bullets by shooting them in mid air.</w:t>
      </w:r>
    </w:p>
    <w:p w14:paraId="4E4FDB0C" w14:textId="77777777" w:rsidR="004E4F09" w:rsidRPr="004E4F09" w:rsidRDefault="004E4F09" w:rsidP="004E4F09">
      <w:pPr>
        <w:pStyle w:val="ListParagraph"/>
        <w:ind w:left="1080"/>
        <w:rPr>
          <w:i/>
          <w:sz w:val="24"/>
          <w:szCs w:val="24"/>
        </w:rPr>
      </w:pPr>
    </w:p>
    <w:p w14:paraId="2DE8797B" w14:textId="77777777" w:rsidR="009F6693" w:rsidRDefault="009F6693" w:rsidP="00600F3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41BA89BE" w14:textId="1CE140D6" w:rsidR="00686D09" w:rsidRDefault="00E93255" w:rsidP="004E4F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Main menu </w:t>
      </w:r>
      <w:r w:rsidR="003A2822">
        <w:rPr>
          <w:i/>
          <w:sz w:val="24"/>
          <w:szCs w:val="24"/>
        </w:rPr>
        <w:t>needs</w:t>
      </w:r>
      <w:r>
        <w:rPr>
          <w:i/>
          <w:sz w:val="24"/>
          <w:szCs w:val="24"/>
        </w:rPr>
        <w:t xml:space="preserve"> SETTINGS</w:t>
      </w:r>
      <w:r w:rsidR="003A2822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The pause menu has a CONTINUE button and a RETURN TO MENU button.</w:t>
      </w:r>
    </w:p>
    <w:p w14:paraId="08812118" w14:textId="77777777" w:rsidR="004E4F09" w:rsidRPr="008C6B2D" w:rsidRDefault="004E4F09" w:rsidP="004E4F09">
      <w:pPr>
        <w:pStyle w:val="ListParagraph"/>
        <w:ind w:left="1080"/>
        <w:rPr>
          <w:b/>
          <w:sz w:val="24"/>
          <w:szCs w:val="24"/>
        </w:rPr>
      </w:pPr>
    </w:p>
    <w:p w14:paraId="2C430CA0" w14:textId="77777777" w:rsidR="009F6693" w:rsidRDefault="009F6693" w:rsidP="00600F3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567407C3" w14:textId="6E0231E4" w:rsidR="00686D09" w:rsidRDefault="00E93255" w:rsidP="004E4F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The second level is in the saloon which has much closer areas that the player must go through. The third level is in a destroyed version of the town fighting a giant robot</w:t>
      </w:r>
      <w:r w:rsidR="004E4F09">
        <w:rPr>
          <w:i/>
          <w:sz w:val="24"/>
          <w:szCs w:val="24"/>
        </w:rPr>
        <w:t>.</w:t>
      </w:r>
    </w:p>
    <w:p w14:paraId="6540D975" w14:textId="77777777" w:rsidR="004E4F09" w:rsidRPr="004E4F09" w:rsidRDefault="004E4F09" w:rsidP="004E4F09">
      <w:pPr>
        <w:pStyle w:val="ListParagraph"/>
        <w:ind w:left="1080"/>
        <w:rPr>
          <w:i/>
          <w:sz w:val="24"/>
          <w:szCs w:val="24"/>
        </w:rPr>
      </w:pPr>
    </w:p>
    <w:p w14:paraId="3C5AA672" w14:textId="77777777" w:rsidR="009F6693" w:rsidRDefault="009F6693" w:rsidP="00600F3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7CB03EC0" w14:textId="2770D2C5" w:rsidR="005C2F0F" w:rsidRDefault="00E93255" w:rsidP="00600F3E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Cowboy bots: robots that stand and shoot at the player once they are within a certain range.</w:t>
      </w:r>
      <w:r w:rsidR="00A342AE">
        <w:rPr>
          <w:i/>
          <w:sz w:val="24"/>
          <w:szCs w:val="24"/>
        </w:rPr>
        <w:t xml:space="preserve"> (model and texture needed)</w:t>
      </w:r>
      <w:r w:rsidR="007F1E4A">
        <w:rPr>
          <w:i/>
          <w:sz w:val="24"/>
          <w:szCs w:val="24"/>
        </w:rPr>
        <w:t>.</w:t>
      </w:r>
    </w:p>
    <w:p w14:paraId="16991F14" w14:textId="59140BDE" w:rsidR="00686D09" w:rsidRDefault="00600F3E" w:rsidP="00A342AE">
      <w:pPr>
        <w:pStyle w:val="ListParagraph"/>
        <w:ind w:firstLine="36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RoboBoss</w:t>
      </w:r>
      <w:proofErr w:type="spellEnd"/>
      <w:r>
        <w:rPr>
          <w:i/>
          <w:sz w:val="24"/>
          <w:szCs w:val="24"/>
        </w:rPr>
        <w:t>: Massive Robot tank that fires bullets from multiple angles.</w:t>
      </w:r>
    </w:p>
    <w:p w14:paraId="71182B02" w14:textId="03E3516C" w:rsidR="00A342AE" w:rsidRDefault="00A342AE" w:rsidP="00A342AE">
      <w:pPr>
        <w:pStyle w:val="ListParagraph"/>
        <w:ind w:firstLine="360"/>
        <w:rPr>
          <w:i/>
          <w:sz w:val="24"/>
          <w:szCs w:val="24"/>
        </w:rPr>
      </w:pPr>
    </w:p>
    <w:p w14:paraId="42B74FA3" w14:textId="77777777" w:rsidR="004E4F09" w:rsidRPr="00A342AE" w:rsidRDefault="004E4F09" w:rsidP="00A342AE">
      <w:pPr>
        <w:pStyle w:val="ListParagraph"/>
        <w:ind w:firstLine="360"/>
        <w:rPr>
          <w:i/>
          <w:sz w:val="24"/>
          <w:szCs w:val="24"/>
        </w:rPr>
      </w:pPr>
    </w:p>
    <w:p w14:paraId="0B4A0076" w14:textId="77777777" w:rsidR="009F6693" w:rsidRDefault="009F6693" w:rsidP="00600F3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31005934" w14:textId="195E7265" w:rsidR="00686D09" w:rsidRDefault="00600F3E" w:rsidP="00600F3E">
      <w:pPr>
        <w:pStyle w:val="ListParagraph"/>
        <w:ind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Ammo packs: Increase ammunition carried by the player.</w:t>
      </w:r>
    </w:p>
    <w:p w14:paraId="57E4E032" w14:textId="0121D9F4" w:rsidR="00686D09" w:rsidRDefault="00600F3E" w:rsidP="00A342AE">
      <w:pPr>
        <w:pStyle w:val="ListParagraph"/>
        <w:ind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Letters: Pieces of paper that tell the story of the game.</w:t>
      </w:r>
    </w:p>
    <w:p w14:paraId="0AB31B38" w14:textId="00B9D274" w:rsidR="00A342AE" w:rsidRDefault="00A342AE" w:rsidP="00A342AE">
      <w:pPr>
        <w:pStyle w:val="ListParagraph"/>
        <w:ind w:firstLine="360"/>
        <w:rPr>
          <w:i/>
          <w:sz w:val="24"/>
          <w:szCs w:val="24"/>
        </w:rPr>
      </w:pPr>
    </w:p>
    <w:p w14:paraId="73CB5CB1" w14:textId="5BAFE71D" w:rsidR="008B53BB" w:rsidRDefault="008B53BB" w:rsidP="00A342AE">
      <w:pPr>
        <w:pStyle w:val="ListParagraph"/>
        <w:ind w:firstLine="360"/>
        <w:rPr>
          <w:i/>
          <w:sz w:val="24"/>
          <w:szCs w:val="24"/>
        </w:rPr>
      </w:pPr>
    </w:p>
    <w:p w14:paraId="06422FCF" w14:textId="77777777" w:rsidR="008B53BB" w:rsidRPr="00A342AE" w:rsidRDefault="008B53BB" w:rsidP="00A342AE">
      <w:pPr>
        <w:pStyle w:val="ListParagraph"/>
        <w:ind w:firstLine="360"/>
        <w:rPr>
          <w:i/>
          <w:sz w:val="24"/>
          <w:szCs w:val="24"/>
        </w:rPr>
      </w:pPr>
    </w:p>
    <w:p w14:paraId="0279D561" w14:textId="7175DDC3" w:rsidR="009F6693" w:rsidRDefault="009F6693" w:rsidP="00600F3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Script</w:t>
      </w:r>
    </w:p>
    <w:p w14:paraId="16FB9D58" w14:textId="51B73E5A" w:rsidR="00686D09" w:rsidRDefault="00600F3E" w:rsidP="004E4F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</w:t>
      </w:r>
      <w:r w:rsidR="008B53BB">
        <w:rPr>
          <w:i/>
          <w:sz w:val="24"/>
          <w:szCs w:val="24"/>
        </w:rPr>
        <w:t>must</w:t>
      </w:r>
      <w:r>
        <w:rPr>
          <w:i/>
          <w:sz w:val="24"/>
          <w:szCs w:val="24"/>
        </w:rPr>
        <w:t xml:space="preserve"> fight his way through the town to defeat the bad guy. He is fighting for revenge of a loved one.</w:t>
      </w:r>
    </w:p>
    <w:p w14:paraId="04D2A120" w14:textId="77777777" w:rsidR="004E4F09" w:rsidRPr="004E4F09" w:rsidRDefault="004E4F09" w:rsidP="004E4F09">
      <w:pPr>
        <w:pStyle w:val="ListParagraph"/>
        <w:ind w:left="1080"/>
        <w:rPr>
          <w:i/>
          <w:sz w:val="24"/>
          <w:szCs w:val="24"/>
        </w:rPr>
      </w:pPr>
    </w:p>
    <w:p w14:paraId="4DCFE7CD" w14:textId="081703BD" w:rsidR="00686D09" w:rsidRDefault="009F6693" w:rsidP="00600F3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4D0C4EF1" w14:textId="754C230B" w:rsidR="00686D09" w:rsidRDefault="00600F3E" w:rsidP="004E4F09">
      <w:pPr>
        <w:pStyle w:val="ListParagraph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The player earns points when they hit an enemy and lose points when they are hit or when they miss.</w:t>
      </w:r>
    </w:p>
    <w:p w14:paraId="04E9442D" w14:textId="77777777" w:rsidR="004E4F09" w:rsidRPr="004E4F09" w:rsidRDefault="004E4F09" w:rsidP="004E4F09">
      <w:pPr>
        <w:pStyle w:val="ListParagraph"/>
        <w:ind w:left="1080"/>
        <w:rPr>
          <w:i/>
          <w:sz w:val="24"/>
          <w:szCs w:val="24"/>
        </w:rPr>
      </w:pPr>
    </w:p>
    <w:p w14:paraId="6C3D600B" w14:textId="77777777" w:rsidR="005C2F0F" w:rsidRDefault="009F6693" w:rsidP="00C250D2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32233E" w14:textId="11BDA9F5" w:rsidR="00686D09" w:rsidRDefault="004E4F09" w:rsidP="004E4F09">
      <w:pPr>
        <w:pStyle w:val="ListParagraph"/>
        <w:spacing w:after="0"/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>S</w:t>
      </w:r>
      <w:r w:rsidR="00C250D2">
        <w:rPr>
          <w:i/>
          <w:sz w:val="24"/>
          <w:szCs w:val="24"/>
        </w:rPr>
        <w:t>hooting, getting hit, hitting enemies, enemies shooting, the boss sound, background noise.</w:t>
      </w:r>
    </w:p>
    <w:p w14:paraId="154AABC4" w14:textId="77777777" w:rsidR="004E4F09" w:rsidRPr="008C6B2D" w:rsidRDefault="004E4F09" w:rsidP="004E4F09">
      <w:pPr>
        <w:pStyle w:val="ListParagraph"/>
        <w:spacing w:after="0"/>
        <w:ind w:left="1080"/>
        <w:rPr>
          <w:b/>
          <w:sz w:val="24"/>
          <w:szCs w:val="24"/>
        </w:rPr>
      </w:pPr>
    </w:p>
    <w:p w14:paraId="19DDFB6B" w14:textId="77777777" w:rsidR="006F3033" w:rsidRDefault="009F6693" w:rsidP="007E6705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738A1DAA" w14:textId="2D89C882" w:rsidR="005C2F0F" w:rsidRPr="001E5D46" w:rsidRDefault="00C250D2" w:rsidP="007E6705">
      <w:pPr>
        <w:spacing w:after="0"/>
        <w:ind w:left="1080"/>
        <w:rPr>
          <w:b/>
          <w:sz w:val="24"/>
          <w:szCs w:val="24"/>
        </w:rPr>
      </w:pPr>
      <w:r w:rsidRPr="001E5D46">
        <w:rPr>
          <w:i/>
          <w:sz w:val="24"/>
          <w:szCs w:val="24"/>
        </w:rPr>
        <w:t xml:space="preserve">The Player </w:t>
      </w:r>
      <w:proofErr w:type="gramStart"/>
      <w:r w:rsidRPr="001E5D46">
        <w:rPr>
          <w:i/>
          <w:sz w:val="24"/>
          <w:szCs w:val="24"/>
        </w:rPr>
        <w:t>has to</w:t>
      </w:r>
      <w:proofErr w:type="gramEnd"/>
      <w:r w:rsidRPr="001E5D46">
        <w:rPr>
          <w:i/>
          <w:sz w:val="24"/>
          <w:szCs w:val="24"/>
        </w:rPr>
        <w:t xml:space="preserve"> fight his way through the town to defeat the bad guy. He is fighting for revenge of a loved one</w:t>
      </w:r>
    </w:p>
    <w:sectPr w:rsidR="005C2F0F" w:rsidRPr="001E5D46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E109C" w14:textId="77777777" w:rsidR="000F3D4D" w:rsidRDefault="000F3D4D" w:rsidP="00C152DC">
      <w:pPr>
        <w:spacing w:after="0" w:line="240" w:lineRule="auto"/>
      </w:pPr>
      <w:r>
        <w:separator/>
      </w:r>
    </w:p>
  </w:endnote>
  <w:endnote w:type="continuationSeparator" w:id="0">
    <w:p w14:paraId="1E643EC3" w14:textId="77777777" w:rsidR="000F3D4D" w:rsidRDefault="000F3D4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E7636" w14:textId="6EF5CCCD" w:rsidR="00600F3E" w:rsidRDefault="00F722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</w:t>
    </w:r>
    <w:r w:rsidR="00AA7636">
      <w:rPr>
        <w:rFonts w:asciiTheme="majorHAnsi" w:hAnsiTheme="majorHAnsi"/>
        <w:b/>
      </w:rPr>
      <w:t>2</w:t>
    </w:r>
    <w:r w:rsidR="00600F3E">
      <w:rPr>
        <w:rFonts w:asciiTheme="majorHAnsi" w:hAnsiTheme="majorHAnsi"/>
      </w:rPr>
      <w:ptab w:relativeTo="margin" w:alignment="right" w:leader="none"/>
    </w:r>
    <w:r w:rsidR="00600F3E">
      <w:rPr>
        <w:rFonts w:asciiTheme="majorHAnsi" w:hAnsiTheme="majorHAnsi"/>
      </w:rPr>
      <w:t xml:space="preserve">Page </w:t>
    </w:r>
    <w:r w:rsidR="00600F3E">
      <w:fldChar w:fldCharType="begin"/>
    </w:r>
    <w:r w:rsidR="00600F3E">
      <w:instrText xml:space="preserve"> PAGE   \* MERGEFORMAT </w:instrText>
    </w:r>
    <w:r w:rsidR="00600F3E">
      <w:fldChar w:fldCharType="separate"/>
    </w:r>
    <w:r w:rsidRPr="00F72253">
      <w:rPr>
        <w:rFonts w:asciiTheme="majorHAnsi" w:hAnsiTheme="majorHAnsi"/>
        <w:noProof/>
      </w:rPr>
      <w:t>6</w:t>
    </w:r>
    <w:r w:rsidR="00600F3E">
      <w:rPr>
        <w:rFonts w:asciiTheme="majorHAnsi" w:hAnsiTheme="majorHAnsi"/>
        <w:noProof/>
      </w:rPr>
      <w:fldChar w:fldCharType="end"/>
    </w:r>
  </w:p>
  <w:p w14:paraId="1469FF43" w14:textId="77777777" w:rsidR="00600F3E" w:rsidRDefault="00600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B96D9" w14:textId="6141C9CF" w:rsidR="00600F3E" w:rsidRDefault="00F7225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Number 0</w:t>
    </w:r>
    <w:r w:rsidR="007959D9">
      <w:rPr>
        <w:rFonts w:asciiTheme="majorHAnsi" w:hAnsiTheme="majorHAnsi"/>
      </w:rPr>
      <w:t>2</w:t>
    </w:r>
    <w:r w:rsidR="00600F3E">
      <w:rPr>
        <w:rFonts w:asciiTheme="majorHAnsi" w:hAnsiTheme="majorHAnsi"/>
      </w:rPr>
      <w:ptab w:relativeTo="margin" w:alignment="right" w:leader="none"/>
    </w:r>
    <w:r w:rsidR="00600F3E">
      <w:rPr>
        <w:rFonts w:asciiTheme="majorHAnsi" w:hAnsiTheme="majorHAnsi"/>
      </w:rPr>
      <w:t xml:space="preserve">Page </w:t>
    </w:r>
    <w:r w:rsidR="00600F3E">
      <w:fldChar w:fldCharType="begin"/>
    </w:r>
    <w:r w:rsidR="00600F3E">
      <w:instrText xml:space="preserve"> PAGE   \* MERGEFORMAT </w:instrText>
    </w:r>
    <w:r w:rsidR="00600F3E">
      <w:fldChar w:fldCharType="separate"/>
    </w:r>
    <w:r w:rsidRPr="00F72253">
      <w:rPr>
        <w:rFonts w:asciiTheme="majorHAnsi" w:hAnsiTheme="majorHAnsi"/>
        <w:noProof/>
      </w:rPr>
      <w:t>5</w:t>
    </w:r>
    <w:r w:rsidR="00600F3E">
      <w:rPr>
        <w:rFonts w:asciiTheme="majorHAnsi" w:hAnsiTheme="majorHAnsi"/>
        <w:noProof/>
      </w:rPr>
      <w:fldChar w:fldCharType="end"/>
    </w:r>
  </w:p>
  <w:p w14:paraId="0636FC25" w14:textId="77777777" w:rsidR="00600F3E" w:rsidRDefault="00600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F915A" w14:textId="77777777" w:rsidR="000F3D4D" w:rsidRDefault="000F3D4D" w:rsidP="00C152DC">
      <w:pPr>
        <w:spacing w:after="0" w:line="240" w:lineRule="auto"/>
      </w:pPr>
      <w:r>
        <w:separator/>
      </w:r>
    </w:p>
  </w:footnote>
  <w:footnote w:type="continuationSeparator" w:id="0">
    <w:p w14:paraId="605960CF" w14:textId="77777777" w:rsidR="000F3D4D" w:rsidRDefault="000F3D4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600F3E" w14:paraId="7365C830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446F8D9" w14:textId="4C3DF622" w:rsidR="00600F3E" w:rsidRDefault="00600F3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Game Design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8-03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1C59158" w14:textId="0552ACCB" w:rsidR="00600F3E" w:rsidRDefault="00195AC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9, 2018</w:t>
              </w:r>
            </w:p>
          </w:tc>
        </w:sdtContent>
      </w:sdt>
    </w:tr>
  </w:tbl>
  <w:p w14:paraId="22BDD6DF" w14:textId="77777777" w:rsidR="00600F3E" w:rsidRDefault="00600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600F3E" w14:paraId="57BD796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8-03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BC6F46D" w14:textId="6E474C51" w:rsidR="00600F3E" w:rsidRPr="00C152DC" w:rsidRDefault="00195AC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9,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A9BD815" w14:textId="433E91A4" w:rsidR="00600F3E" w:rsidRDefault="00600F3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Game Design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AE7C4E8" w14:textId="77777777" w:rsidR="00600F3E" w:rsidRDefault="0060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4700"/>
    <w:multiLevelType w:val="hybridMultilevel"/>
    <w:tmpl w:val="E4529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1CAE"/>
    <w:multiLevelType w:val="hybridMultilevel"/>
    <w:tmpl w:val="16FAF064"/>
    <w:lvl w:ilvl="0" w:tplc="E1FE78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21BBC"/>
    <w:rsid w:val="00023AF4"/>
    <w:rsid w:val="00041C8A"/>
    <w:rsid w:val="00080D8D"/>
    <w:rsid w:val="000C1F89"/>
    <w:rsid w:val="000F3D4D"/>
    <w:rsid w:val="00195AC4"/>
    <w:rsid w:val="001E5D46"/>
    <w:rsid w:val="001F2B91"/>
    <w:rsid w:val="00216BCD"/>
    <w:rsid w:val="002328F1"/>
    <w:rsid w:val="002A3F0A"/>
    <w:rsid w:val="002E7027"/>
    <w:rsid w:val="00321FF2"/>
    <w:rsid w:val="003A2822"/>
    <w:rsid w:val="003E1D34"/>
    <w:rsid w:val="003E1D56"/>
    <w:rsid w:val="003F5C17"/>
    <w:rsid w:val="00420F46"/>
    <w:rsid w:val="004D34B9"/>
    <w:rsid w:val="004E4F09"/>
    <w:rsid w:val="004F002C"/>
    <w:rsid w:val="0052734F"/>
    <w:rsid w:val="0059188F"/>
    <w:rsid w:val="005B7619"/>
    <w:rsid w:val="005C259C"/>
    <w:rsid w:val="005C2F0F"/>
    <w:rsid w:val="00600F3E"/>
    <w:rsid w:val="00686D09"/>
    <w:rsid w:val="00691022"/>
    <w:rsid w:val="006F3033"/>
    <w:rsid w:val="0070373B"/>
    <w:rsid w:val="00744BAC"/>
    <w:rsid w:val="00790545"/>
    <w:rsid w:val="007959D9"/>
    <w:rsid w:val="007D2A8E"/>
    <w:rsid w:val="007E6705"/>
    <w:rsid w:val="007F1E4A"/>
    <w:rsid w:val="00896150"/>
    <w:rsid w:val="008B53BB"/>
    <w:rsid w:val="008C6B2D"/>
    <w:rsid w:val="008E601F"/>
    <w:rsid w:val="008F3C94"/>
    <w:rsid w:val="00953C99"/>
    <w:rsid w:val="00996533"/>
    <w:rsid w:val="009A4D42"/>
    <w:rsid w:val="009F6693"/>
    <w:rsid w:val="00A342AE"/>
    <w:rsid w:val="00AA7636"/>
    <w:rsid w:val="00AA765B"/>
    <w:rsid w:val="00AD223E"/>
    <w:rsid w:val="00BF4089"/>
    <w:rsid w:val="00C152DC"/>
    <w:rsid w:val="00C250D2"/>
    <w:rsid w:val="00C615A2"/>
    <w:rsid w:val="00D668E0"/>
    <w:rsid w:val="00D712DD"/>
    <w:rsid w:val="00D82416"/>
    <w:rsid w:val="00E93255"/>
    <w:rsid w:val="00EB6F93"/>
    <w:rsid w:val="00EC5DDA"/>
    <w:rsid w:val="00EC6C54"/>
    <w:rsid w:val="00F35C9E"/>
    <w:rsid w:val="00F362D0"/>
    <w:rsid w:val="00F709A1"/>
    <w:rsid w:val="00F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1AFB0"/>
  <w15:docId w15:val="{4EDB1895-AD7C-47EF-805C-DFB328E2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2DC1E449-29CB-4342-AC99-701EF410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53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>We R Vr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Robot Cowboy Game</dc:subject>
  <dc:creator>MacDonald Maunder</dc:creator>
  <cp:lastModifiedBy>Mac</cp:lastModifiedBy>
  <cp:revision>24</cp:revision>
  <dcterms:created xsi:type="dcterms:W3CDTF">2018-02-24T01:03:00Z</dcterms:created>
  <dcterms:modified xsi:type="dcterms:W3CDTF">2018-03-10T02:28:00Z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